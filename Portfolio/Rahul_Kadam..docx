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6153" w14:textId="7994DE08" w:rsidR="00A772FA" w:rsidRPr="00C84EA9" w:rsidRDefault="00017EE4" w:rsidP="00A772FA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A772FA" w:rsidRPr="00C84EA9">
        <w:rPr>
          <w:rFonts w:ascii="Times New Roman" w:hAnsi="Times New Roman" w:cs="Times New Roman"/>
          <w:b/>
          <w:bCs/>
          <w:sz w:val="52"/>
          <w:szCs w:val="52"/>
        </w:rPr>
        <w:t>Rahul Kadam</w:t>
      </w:r>
    </w:p>
    <w:p w14:paraId="29B80AC6" w14:textId="3996E3DA" w:rsidR="00D10A96" w:rsidRPr="00D10A96" w:rsidRDefault="00A772FA" w:rsidP="00D10A96">
      <w:pPr>
        <w:pStyle w:val="ContactInfo"/>
      </w:pPr>
      <w:r>
        <w:t>7757823017</w:t>
      </w:r>
    </w:p>
    <w:p w14:paraId="14821ACF" w14:textId="63F7CE41" w:rsidR="00D10A96" w:rsidRPr="00A239BF" w:rsidRDefault="00662A81" w:rsidP="00D10A96">
      <w:pPr>
        <w:pStyle w:val="ContactInfo"/>
        <w:rPr>
          <w:lang w:val="fr-FR"/>
        </w:rPr>
      </w:pPr>
      <w:hyperlink r:id="rId10" w:history="1">
        <w:r w:rsidR="00A772FA" w:rsidRPr="00A772FA">
          <w:rPr>
            <w:rStyle w:val="Hyperlink"/>
          </w:rPr>
          <w:t>rahul.kadam281099@gmail.com</w:t>
        </w:r>
      </w:hyperlink>
    </w:p>
    <w:p w14:paraId="5E4B389C" w14:textId="10AAAA49" w:rsidR="00D10A96" w:rsidRPr="00A239BF" w:rsidRDefault="00A772FA" w:rsidP="00D10A96">
      <w:pPr>
        <w:pStyle w:val="ContactInfo"/>
        <w:rPr>
          <w:lang w:val="fr-FR"/>
        </w:rPr>
      </w:pPr>
      <w:r>
        <w:t>Pune, Maharashtra</w:t>
      </w:r>
      <w:r w:rsidR="00D10A96" w:rsidRPr="00A239BF">
        <w:rPr>
          <w:lang w:val="fr-FR"/>
        </w:rPr>
        <w:t xml:space="preserve"> </w:t>
      </w:r>
    </w:p>
    <w:p w14:paraId="06C7A878" w14:textId="77777777" w:rsidR="00D10A96" w:rsidRPr="00A239BF" w:rsidRDefault="00D10A96" w:rsidP="00D10A96">
      <w:pPr>
        <w:pStyle w:val="Line"/>
        <w:rPr>
          <w:lang w:val="fr-FR"/>
        </w:rPr>
      </w:pPr>
    </w:p>
    <w:p w14:paraId="3496B75F" w14:textId="399A7247" w:rsidR="00D10A96" w:rsidRPr="00A772FA" w:rsidRDefault="00A772FA" w:rsidP="00F41319">
      <w:pPr>
        <w:pStyle w:val="Heading1"/>
        <w:rPr>
          <w:b/>
          <w:bCs/>
          <w:lang w:val="fr-FR"/>
        </w:rPr>
      </w:pPr>
      <w:r w:rsidRPr="00A772FA">
        <w:rPr>
          <w:b/>
          <w:bCs/>
        </w:rPr>
        <w:t>Summary</w:t>
      </w:r>
    </w:p>
    <w:p w14:paraId="15057EB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EABB05A" wp14:editId="6B992F01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99A0B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652C1FC3" w14:textId="239CE5C5" w:rsidR="00D10A96" w:rsidRDefault="00A772FA" w:rsidP="00DC1B52">
      <w:pPr>
        <w:rPr>
          <w:rFonts w:ascii="Times New Roman" w:hAnsi="Times New Roman" w:cs="Times New Roman"/>
          <w:sz w:val="24"/>
          <w:szCs w:val="24"/>
        </w:rPr>
      </w:pPr>
      <w:r w:rsidRPr="00F269B3">
        <w:rPr>
          <w:rFonts w:ascii="Times New Roman" w:hAnsi="Times New Roman" w:cs="Times New Roman"/>
          <w:sz w:val="24"/>
          <w:szCs w:val="24"/>
        </w:rPr>
        <w:t>Self- motivated and Hardworking fresher seeking for an opportunity to work in challenging environment to prove my skills and utilize my knowledge and intelligence in the growth of the organization.</w:t>
      </w:r>
    </w:p>
    <w:p w14:paraId="18D2C039" w14:textId="77777777" w:rsidR="00855554" w:rsidRPr="00A772FA" w:rsidRDefault="00855554" w:rsidP="00DC1B52">
      <w:pPr>
        <w:rPr>
          <w:rFonts w:ascii="Times New Roman" w:hAnsi="Times New Roman" w:cs="Times New Roman"/>
          <w:sz w:val="24"/>
          <w:szCs w:val="24"/>
        </w:rPr>
      </w:pPr>
    </w:p>
    <w:p w14:paraId="68CB5FDE" w14:textId="253ECCAD" w:rsidR="00D10A96" w:rsidRPr="00A772FA" w:rsidRDefault="009A4760" w:rsidP="00F41319">
      <w:pPr>
        <w:pStyle w:val="Heading1"/>
        <w:rPr>
          <w:b/>
          <w:bCs/>
        </w:rPr>
      </w:pPr>
      <w:r>
        <w:rPr>
          <w:b/>
          <w:bCs/>
        </w:rPr>
        <w:t xml:space="preserve">TechniCAL </w:t>
      </w:r>
      <w:r w:rsidR="00855554">
        <w:rPr>
          <w:b/>
          <w:bCs/>
        </w:rPr>
        <w:t>sKILLS</w:t>
      </w:r>
    </w:p>
    <w:p w14:paraId="5D29B44B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EAD300C" wp14:editId="051931C7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448B1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76A084C" w14:textId="0AA395E9" w:rsidR="00A772FA" w:rsidRPr="00C84EA9" w:rsidRDefault="00A772FA" w:rsidP="00A772FA">
      <w:pPr>
        <w:pStyle w:val="ListParagraph"/>
        <w:numPr>
          <w:ilvl w:val="0"/>
          <w:numId w:val="14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C84EA9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C84EA9">
        <w:rPr>
          <w:rFonts w:ascii="Times New Roman" w:hAnsi="Times New Roman" w:cs="Times New Roman"/>
          <w:sz w:val="24"/>
          <w:szCs w:val="24"/>
        </w:rPr>
        <w:t>: Core Java, Oops Concept</w:t>
      </w:r>
      <w:r>
        <w:rPr>
          <w:rFonts w:ascii="Times New Roman" w:hAnsi="Times New Roman" w:cs="Times New Roman"/>
          <w:sz w:val="24"/>
          <w:szCs w:val="24"/>
        </w:rPr>
        <w:t>s, Advanced Java</w:t>
      </w:r>
      <w:r w:rsidR="00AB55EE">
        <w:rPr>
          <w:rFonts w:ascii="Times New Roman" w:hAnsi="Times New Roman" w:cs="Times New Roman"/>
          <w:sz w:val="24"/>
          <w:szCs w:val="24"/>
        </w:rPr>
        <w:t>, Spring Boot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D21B4" w14:textId="5E86208F" w:rsidR="00A772FA" w:rsidRPr="00C84EA9" w:rsidRDefault="00A772FA" w:rsidP="00A772FA">
      <w:pPr>
        <w:pStyle w:val="ListParagraph"/>
        <w:numPr>
          <w:ilvl w:val="0"/>
          <w:numId w:val="14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C84EA9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C84EA9">
        <w:rPr>
          <w:rFonts w:ascii="Times New Roman" w:hAnsi="Times New Roman" w:cs="Times New Roman"/>
          <w:sz w:val="24"/>
          <w:szCs w:val="24"/>
        </w:rPr>
        <w:t>: Html</w:t>
      </w:r>
      <w:r w:rsidR="00FA1EB6">
        <w:rPr>
          <w:rFonts w:ascii="Times New Roman" w:hAnsi="Times New Roman" w:cs="Times New Roman"/>
          <w:sz w:val="24"/>
          <w:szCs w:val="24"/>
        </w:rPr>
        <w:t>5</w:t>
      </w:r>
      <w:r w:rsidRPr="00C84EA9">
        <w:rPr>
          <w:rFonts w:ascii="Times New Roman" w:hAnsi="Times New Roman" w:cs="Times New Roman"/>
          <w:sz w:val="24"/>
          <w:szCs w:val="24"/>
        </w:rPr>
        <w:t>, CSS</w:t>
      </w:r>
      <w:r w:rsidR="00FA1EB6">
        <w:rPr>
          <w:rFonts w:ascii="Times New Roman" w:hAnsi="Times New Roman" w:cs="Times New Roman"/>
          <w:sz w:val="24"/>
          <w:szCs w:val="24"/>
        </w:rPr>
        <w:t>3</w:t>
      </w:r>
      <w:r w:rsidRPr="00C84EA9">
        <w:rPr>
          <w:rFonts w:ascii="Times New Roman" w:hAnsi="Times New Roman" w:cs="Times New Roman"/>
          <w:sz w:val="24"/>
          <w:szCs w:val="24"/>
        </w:rPr>
        <w:t xml:space="preserve">, JavaScript </w:t>
      </w:r>
    </w:p>
    <w:p w14:paraId="12E624F4" w14:textId="44CA0B00" w:rsidR="00644BF1" w:rsidRPr="00D15579" w:rsidRDefault="00A772FA" w:rsidP="00244A03">
      <w:pPr>
        <w:pStyle w:val="ListParagraph"/>
        <w:numPr>
          <w:ilvl w:val="0"/>
          <w:numId w:val="14"/>
        </w:numPr>
      </w:pPr>
      <w:r w:rsidRPr="00A772FA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A772FA">
        <w:rPr>
          <w:rFonts w:ascii="Times New Roman" w:hAnsi="Times New Roman" w:cs="Times New Roman"/>
          <w:sz w:val="24"/>
          <w:szCs w:val="24"/>
        </w:rPr>
        <w:t>: SQL and Mongo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FA">
        <w:rPr>
          <w:rFonts w:ascii="Times New Roman" w:hAnsi="Times New Roman" w:cs="Times New Roman"/>
          <w:sz w:val="24"/>
          <w:szCs w:val="24"/>
        </w:rPr>
        <w:t>Db</w:t>
      </w:r>
      <w:r w:rsidR="00E675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3F07C" w14:textId="37290BB6" w:rsidR="00D15579" w:rsidRPr="00251C7D" w:rsidRDefault="00D15579" w:rsidP="00244A03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Other Technologies</w:t>
      </w:r>
      <w:r w:rsidRPr="00D15579">
        <w:t>:</w:t>
      </w:r>
      <w:r>
        <w:t xml:space="preserve"> </w:t>
      </w:r>
      <w:r w:rsidR="00251C7D" w:rsidRPr="00251C7D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="00251C7D" w:rsidRPr="00251C7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251C7D" w:rsidRPr="00251C7D">
        <w:rPr>
          <w:rFonts w:ascii="Times New Roman" w:hAnsi="Times New Roman" w:cs="Times New Roman"/>
          <w:sz w:val="24"/>
          <w:szCs w:val="24"/>
        </w:rPr>
        <w:t xml:space="preserve"> and Apache</w:t>
      </w:r>
    </w:p>
    <w:p w14:paraId="63C5863C" w14:textId="1990E563" w:rsidR="00251C7D" w:rsidRPr="00855554" w:rsidRDefault="00787BD0" w:rsidP="00244A03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 </w:t>
      </w:r>
      <w:r w:rsidRPr="00787BD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787BD0">
        <w:rPr>
          <w:rFonts w:ascii="Times New Roman" w:hAnsi="Times New Roman" w:cs="Times New Roman"/>
          <w:sz w:val="24"/>
          <w:szCs w:val="24"/>
        </w:rPr>
        <w:t xml:space="preserve"> Git and </w:t>
      </w:r>
      <w:proofErr w:type="spellStart"/>
      <w:r w:rsidRPr="00787BD0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CEB6346" w14:textId="77777777" w:rsidR="00855554" w:rsidRDefault="00855554" w:rsidP="00855554"/>
    <w:p w14:paraId="7C9141BD" w14:textId="24AD1C36" w:rsidR="00855554" w:rsidRDefault="00855554" w:rsidP="00855554">
      <w:pPr>
        <w:pStyle w:val="Heading1"/>
        <w:rPr>
          <w:b/>
          <w:bCs/>
        </w:rPr>
      </w:pPr>
      <w:r>
        <w:rPr>
          <w:b/>
          <w:bCs/>
        </w:rPr>
        <w:t>Experience</w:t>
      </w:r>
    </w:p>
    <w:p w14:paraId="7ADB6C84" w14:textId="482DD03E" w:rsidR="00942152" w:rsidRPr="00462EBF" w:rsidRDefault="00B705FB" w:rsidP="00462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679">
        <w:rPr>
          <w:rFonts w:ascii="Times New Roman" w:hAnsi="Times New Roman" w:cs="Times New Roman"/>
          <w:b/>
          <w:bCs/>
          <w:sz w:val="24"/>
          <w:szCs w:val="24"/>
        </w:rPr>
        <w:t>Uptricks</w:t>
      </w:r>
      <w:proofErr w:type="spellEnd"/>
      <w:r w:rsidRPr="00595679">
        <w:rPr>
          <w:rFonts w:ascii="Times New Roman" w:hAnsi="Times New Roman" w:cs="Times New Roman"/>
          <w:b/>
          <w:bCs/>
          <w:sz w:val="24"/>
          <w:szCs w:val="24"/>
        </w:rPr>
        <w:t xml:space="preserve"> Pvt Ltd (</w:t>
      </w:r>
      <w:proofErr w:type="gramStart"/>
      <w:r w:rsidRPr="00595679">
        <w:rPr>
          <w:rFonts w:ascii="Times New Roman" w:hAnsi="Times New Roman" w:cs="Times New Roman"/>
          <w:b/>
          <w:bCs/>
          <w:sz w:val="24"/>
          <w:szCs w:val="24"/>
        </w:rPr>
        <w:t>Intern</w:t>
      </w:r>
      <w:r w:rsidR="00462EBF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2A273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2A27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2EBF" w:rsidRPr="002A27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 2024 - April 2024</w:t>
      </w:r>
    </w:p>
    <w:p w14:paraId="3467D699" w14:textId="77777777" w:rsidR="00595679" w:rsidRPr="00595679" w:rsidRDefault="00595679" w:rsidP="005956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BCE2" w14:textId="7B812108" w:rsidR="00184D30" w:rsidRPr="00595679" w:rsidRDefault="00595679" w:rsidP="005956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4D3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Collaborated with senior developers on an ongoing project</w:t>
      </w:r>
      <w:r w:rsidR="000D38C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.</w:t>
      </w:r>
    </w:p>
    <w:p w14:paraId="44C9E7CD" w14:textId="77777777" w:rsidR="00595679" w:rsidRPr="002C5F0D" w:rsidRDefault="00595679" w:rsidP="0059567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67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Assisted in the development and implementation of various features and functionalities for the website.</w:t>
      </w:r>
    </w:p>
    <w:p w14:paraId="1CC43EFC" w14:textId="05ED6EAB" w:rsidR="002C5F0D" w:rsidRPr="006E4636" w:rsidRDefault="002C5F0D" w:rsidP="0059567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F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Utilized technologies such as HTML5, CSS</w:t>
      </w:r>
      <w:proofErr w:type="gramStart"/>
      <w:r w:rsidRPr="002C5F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3,</w:t>
      </w:r>
      <w:r w:rsidR="00B531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Java</w:t>
      </w:r>
      <w:proofErr w:type="gramEnd"/>
      <w:r w:rsidRPr="002C5F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Spring Boot</w:t>
      </w:r>
    </w:p>
    <w:p w14:paraId="738320AA" w14:textId="01080589" w:rsidR="006E4636" w:rsidRPr="006E4636" w:rsidRDefault="006E4636" w:rsidP="0059567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46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Quickly learned new tools and methodologies, adapting to the company’s workflow and standards.</w:t>
      </w:r>
    </w:p>
    <w:p w14:paraId="03B4A927" w14:textId="4B921C46" w:rsidR="00595679" w:rsidRPr="00891DF7" w:rsidRDefault="00891DF7" w:rsidP="005956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21B2BDE7" w14:textId="77777777" w:rsidR="00184D30" w:rsidRPr="00184D30" w:rsidRDefault="00184D30" w:rsidP="00184D30">
      <w:pPr>
        <w:rPr>
          <w:rFonts w:ascii="Times New Roman" w:hAnsi="Times New Roman" w:cs="Times New Roman"/>
          <w:sz w:val="24"/>
          <w:szCs w:val="24"/>
        </w:rPr>
      </w:pPr>
    </w:p>
    <w:p w14:paraId="6000ADEF" w14:textId="2B6F9DF5" w:rsidR="00D10A96" w:rsidRPr="00A772FA" w:rsidRDefault="00A772FA" w:rsidP="00DC1B52">
      <w:pPr>
        <w:pStyle w:val="Heading1"/>
        <w:rPr>
          <w:b/>
          <w:bCs/>
        </w:rPr>
      </w:pPr>
      <w:r w:rsidRPr="00A772FA">
        <w:rPr>
          <w:b/>
          <w:bCs/>
        </w:rPr>
        <w:t>Academic projects</w:t>
      </w:r>
    </w:p>
    <w:p w14:paraId="151D9A5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29744AF" wp14:editId="7032B98D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2A6F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0B86CF" w14:textId="2EBF1C7A" w:rsidR="00A772FA" w:rsidRPr="00A772FA" w:rsidRDefault="00A772FA" w:rsidP="00A772FA">
      <w:pPr>
        <w:pStyle w:val="ListParagraph"/>
        <w:numPr>
          <w:ilvl w:val="0"/>
          <w:numId w:val="16"/>
        </w:numPr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A772FA">
        <w:rPr>
          <w:rFonts w:ascii="Times New Roman" w:hAnsi="Times New Roman" w:cs="Times New Roman"/>
          <w:b/>
          <w:bCs/>
          <w:sz w:val="24"/>
          <w:szCs w:val="24"/>
        </w:rPr>
        <w:t xml:space="preserve">Employee Management System: </w:t>
      </w:r>
    </w:p>
    <w:p w14:paraId="793FA5FC" w14:textId="77777777" w:rsidR="00A772FA" w:rsidRPr="00A772FA" w:rsidRDefault="00A772FA" w:rsidP="00A772FA">
      <w:pPr>
        <w:pStyle w:val="ListParagraph"/>
        <w:numPr>
          <w:ilvl w:val="0"/>
          <w:numId w:val="18"/>
        </w:numPr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>Created a Desktop based application with the help Java Concepts such as Swing And AWT</w:t>
      </w:r>
    </w:p>
    <w:p w14:paraId="19CFBF3E" w14:textId="77777777" w:rsidR="00A772FA" w:rsidRPr="00A772FA" w:rsidRDefault="00A772FA" w:rsidP="00A772FA">
      <w:pPr>
        <w:pStyle w:val="ListParagraph"/>
        <w:numPr>
          <w:ilvl w:val="0"/>
          <w:numId w:val="18"/>
        </w:numPr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 xml:space="preserve">Mostly worked on Connectivity of JDBC with our database </w:t>
      </w:r>
    </w:p>
    <w:p w14:paraId="51E86964" w14:textId="42D9DB91" w:rsidR="00A772FA" w:rsidRPr="00A772FA" w:rsidRDefault="00A772FA" w:rsidP="00A772FA">
      <w:pPr>
        <w:pStyle w:val="ListParagraph"/>
        <w:numPr>
          <w:ilvl w:val="0"/>
          <w:numId w:val="18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>For Database used MySQL</w:t>
      </w:r>
    </w:p>
    <w:p w14:paraId="5C200030" w14:textId="77777777" w:rsidR="00A772FA" w:rsidRPr="00D929C3" w:rsidRDefault="00A772FA" w:rsidP="00D929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409A1" w14:textId="3AC934E6" w:rsidR="00A772FA" w:rsidRPr="00A772FA" w:rsidRDefault="00A772FA" w:rsidP="00A772FA">
      <w:pPr>
        <w:pStyle w:val="ListParagraph"/>
        <w:numPr>
          <w:ilvl w:val="0"/>
          <w:numId w:val="16"/>
        </w:numPr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A772FA">
        <w:rPr>
          <w:rFonts w:ascii="Times New Roman" w:hAnsi="Times New Roman" w:cs="Times New Roman"/>
          <w:b/>
          <w:bCs/>
          <w:sz w:val="24"/>
          <w:szCs w:val="24"/>
        </w:rPr>
        <w:t xml:space="preserve">Chat Application: </w:t>
      </w:r>
      <w:r w:rsidRPr="00A772FA">
        <w:rPr>
          <w:rFonts w:ascii="Times New Roman" w:hAnsi="Times New Roman" w:cs="Times New Roman"/>
          <w:sz w:val="24"/>
          <w:szCs w:val="24"/>
        </w:rPr>
        <w:t>Java (OOPS Concept) | Swing: –</w:t>
      </w:r>
    </w:p>
    <w:p w14:paraId="5FE2374F" w14:textId="77777777" w:rsidR="00A772FA" w:rsidRPr="00A772FA" w:rsidRDefault="00A772FA" w:rsidP="00A772FA">
      <w:pPr>
        <w:pStyle w:val="ListParagraph"/>
        <w:numPr>
          <w:ilvl w:val="0"/>
          <w:numId w:val="15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>Developed a Chat application using the Java (Oops Concepts).</w:t>
      </w:r>
    </w:p>
    <w:p w14:paraId="0470B907" w14:textId="77777777" w:rsidR="00A772FA" w:rsidRPr="00A772FA" w:rsidRDefault="00A772FA" w:rsidP="00A772FA">
      <w:pPr>
        <w:pStyle w:val="ListParagraph"/>
        <w:numPr>
          <w:ilvl w:val="0"/>
          <w:numId w:val="15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 xml:space="preserve">Used Networking (Socket Programming) and mainly worked on Client Server Architecture in which there is Client and a Server </w:t>
      </w:r>
    </w:p>
    <w:p w14:paraId="73770786" w14:textId="77777777" w:rsidR="00A772FA" w:rsidRPr="00A772FA" w:rsidRDefault="00A772FA" w:rsidP="00A772FA">
      <w:pPr>
        <w:pStyle w:val="ListParagraph"/>
        <w:numPr>
          <w:ilvl w:val="0"/>
          <w:numId w:val="15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 xml:space="preserve">Swing Used to create GUI </w:t>
      </w:r>
    </w:p>
    <w:p w14:paraId="3868928C" w14:textId="0045DA27" w:rsidR="00A772FA" w:rsidRDefault="00A772FA" w:rsidP="00A772FA">
      <w:pPr>
        <w:pStyle w:val="ListParagraph"/>
        <w:numPr>
          <w:ilvl w:val="0"/>
          <w:numId w:val="15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 xml:space="preserve">To do Multiple Task Used the Multi-threading Concepts </w:t>
      </w:r>
    </w:p>
    <w:p w14:paraId="1B4E5656" w14:textId="77777777" w:rsidR="00C2399A" w:rsidRPr="00C2399A" w:rsidRDefault="00C2399A" w:rsidP="00C2399A">
      <w:pPr>
        <w:spacing w:before="0" w:after="160"/>
        <w:rPr>
          <w:rFonts w:ascii="Times New Roman" w:hAnsi="Times New Roman" w:cs="Times New Roman"/>
          <w:sz w:val="24"/>
          <w:szCs w:val="24"/>
        </w:rPr>
      </w:pPr>
    </w:p>
    <w:p w14:paraId="1ECAC9DF" w14:textId="77777777" w:rsidR="00A772FA" w:rsidRPr="00A772FA" w:rsidRDefault="00A772FA" w:rsidP="00A772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F2EA6" w14:textId="12CEBC39" w:rsidR="00A772FA" w:rsidRPr="00A772FA" w:rsidRDefault="00A772FA" w:rsidP="00A772FA">
      <w:pPr>
        <w:pStyle w:val="ListParagraph"/>
        <w:numPr>
          <w:ilvl w:val="0"/>
          <w:numId w:val="16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E-commerce Website</w:t>
      </w:r>
      <w:r w:rsidRPr="00A772FA">
        <w:rPr>
          <w:rFonts w:ascii="Times New Roman" w:hAnsi="Times New Roman" w:cs="Times New Roman"/>
          <w:sz w:val="24"/>
          <w:szCs w:val="24"/>
        </w:rPr>
        <w:t>: Spring boot | React | Tailwind CSS (In-Progress)</w:t>
      </w:r>
    </w:p>
    <w:p w14:paraId="2F9D90D0" w14:textId="20179713" w:rsidR="00A772FA" w:rsidRPr="00A772FA" w:rsidRDefault="00A772FA" w:rsidP="00A772FA">
      <w:pPr>
        <w:pStyle w:val="ListParagraph"/>
        <w:numPr>
          <w:ilvl w:val="0"/>
          <w:numId w:val="17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>Front End Development using React to create interactive, responsive and intuitive website.</w:t>
      </w:r>
    </w:p>
    <w:p w14:paraId="28FCD6E1" w14:textId="167012DD" w:rsidR="00644BF1" w:rsidRDefault="00A772FA" w:rsidP="00644BF1">
      <w:pPr>
        <w:pStyle w:val="ListParagraph"/>
        <w:numPr>
          <w:ilvl w:val="0"/>
          <w:numId w:val="17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 w:rsidRPr="00A772FA">
        <w:rPr>
          <w:rFonts w:ascii="Times New Roman" w:hAnsi="Times New Roman" w:cs="Times New Roman"/>
          <w:sz w:val="24"/>
          <w:szCs w:val="24"/>
        </w:rPr>
        <w:t xml:space="preserve">Backend development using Spring Boot trying to make the website fully authenticate with the help of Spring security and JWT tokens. </w:t>
      </w:r>
    </w:p>
    <w:p w14:paraId="4651DFA0" w14:textId="77777777" w:rsidR="007B43F5" w:rsidRPr="007B43F5" w:rsidRDefault="007B43F5" w:rsidP="007B43F5">
      <w:pPr>
        <w:spacing w:before="0" w:after="160"/>
        <w:rPr>
          <w:rFonts w:ascii="Times New Roman" w:hAnsi="Times New Roman" w:cs="Times New Roman"/>
          <w:sz w:val="24"/>
          <w:szCs w:val="24"/>
        </w:rPr>
      </w:pPr>
    </w:p>
    <w:p w14:paraId="4EBFFF14" w14:textId="77777777" w:rsidR="00D10A96" w:rsidRDefault="00662A81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38735704995949BBB9B72F37F5956126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A772FA">
            <w:rPr>
              <w:b/>
              <w:bCs/>
            </w:rPr>
            <w:t>Education</w:t>
          </w:r>
        </w:sdtContent>
      </w:sdt>
    </w:p>
    <w:p w14:paraId="36A992B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505371A" wp14:editId="141FDB68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B0DC4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6280586" w14:textId="77777777" w:rsidR="009C55F6" w:rsidRPr="001E5782" w:rsidRDefault="009C55F6" w:rsidP="001E5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5782">
        <w:rPr>
          <w:rFonts w:ascii="Times New Roman" w:hAnsi="Times New Roman" w:cs="Times New Roman"/>
          <w:b/>
          <w:bCs/>
          <w:sz w:val="24"/>
          <w:szCs w:val="24"/>
        </w:rPr>
        <w:t>MSc Computer Science</w:t>
      </w:r>
    </w:p>
    <w:p w14:paraId="7868E069" w14:textId="72C83296" w:rsidR="009C55F6" w:rsidRPr="009C55F6" w:rsidRDefault="001E5782" w:rsidP="001E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Vishwakarma College of Arts, Commerce, and Science</w:t>
      </w:r>
    </w:p>
    <w:p w14:paraId="6A760A5D" w14:textId="3B8F3F5F" w:rsidR="009C55F6" w:rsidRPr="009C55F6" w:rsidRDefault="001E5782" w:rsidP="001E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84.65% (9.35 CGPA) | 2023</w:t>
      </w:r>
    </w:p>
    <w:p w14:paraId="4D78731E" w14:textId="77777777" w:rsidR="009C55F6" w:rsidRPr="009C55F6" w:rsidRDefault="009C55F6" w:rsidP="009C55F6">
      <w:pPr>
        <w:rPr>
          <w:rFonts w:ascii="Times New Roman" w:hAnsi="Times New Roman" w:cs="Times New Roman"/>
          <w:sz w:val="24"/>
          <w:szCs w:val="24"/>
        </w:rPr>
      </w:pPr>
    </w:p>
    <w:p w14:paraId="20E51DDE" w14:textId="77777777" w:rsidR="009C55F6" w:rsidRPr="001E5782" w:rsidRDefault="009C55F6" w:rsidP="001E5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5782">
        <w:rPr>
          <w:rFonts w:ascii="Times New Roman" w:hAnsi="Times New Roman" w:cs="Times New Roman"/>
          <w:b/>
          <w:bCs/>
          <w:sz w:val="24"/>
          <w:szCs w:val="24"/>
        </w:rPr>
        <w:t>BSc Computer Science</w:t>
      </w:r>
    </w:p>
    <w:p w14:paraId="10B78A91" w14:textId="7B5F1A32" w:rsidR="009C55F6" w:rsidRPr="009C55F6" w:rsidRDefault="001E5782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Sarhad College of Arts, Commerce, and Science, Pune University</w:t>
      </w:r>
    </w:p>
    <w:p w14:paraId="6C4BAA00" w14:textId="53315F89" w:rsidR="009C55F6" w:rsidRPr="009C55F6" w:rsidRDefault="00EC1C75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69.52% | 2021</w:t>
      </w:r>
    </w:p>
    <w:p w14:paraId="2DC5AD39" w14:textId="77777777" w:rsidR="009C55F6" w:rsidRPr="009C55F6" w:rsidRDefault="009C55F6" w:rsidP="009C55F6">
      <w:pPr>
        <w:rPr>
          <w:rFonts w:ascii="Times New Roman" w:hAnsi="Times New Roman" w:cs="Times New Roman"/>
          <w:sz w:val="24"/>
          <w:szCs w:val="24"/>
        </w:rPr>
      </w:pPr>
    </w:p>
    <w:p w14:paraId="13933ADA" w14:textId="77777777" w:rsidR="009C55F6" w:rsidRPr="001E5782" w:rsidRDefault="009C55F6" w:rsidP="001E5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5782">
        <w:rPr>
          <w:rFonts w:ascii="Times New Roman" w:hAnsi="Times New Roman" w:cs="Times New Roman"/>
          <w:b/>
          <w:bCs/>
          <w:sz w:val="24"/>
          <w:szCs w:val="24"/>
        </w:rPr>
        <w:t>HSC</w:t>
      </w:r>
    </w:p>
    <w:p w14:paraId="12457A31" w14:textId="186482C1" w:rsidR="009C55F6" w:rsidRPr="009C55F6" w:rsidRDefault="00EC1C75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Vishwakarma Vidyalaya and Junior College</w:t>
      </w:r>
    </w:p>
    <w:p w14:paraId="0E6D57BC" w14:textId="72AAAAB9" w:rsidR="009C55F6" w:rsidRPr="009C55F6" w:rsidRDefault="00EC1C75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59.38% | 2017</w:t>
      </w:r>
    </w:p>
    <w:p w14:paraId="13CB880A" w14:textId="77777777" w:rsidR="009C55F6" w:rsidRPr="009C55F6" w:rsidRDefault="009C55F6" w:rsidP="009C55F6">
      <w:pPr>
        <w:rPr>
          <w:rFonts w:ascii="Times New Roman" w:hAnsi="Times New Roman" w:cs="Times New Roman"/>
          <w:sz w:val="24"/>
          <w:szCs w:val="24"/>
        </w:rPr>
      </w:pPr>
    </w:p>
    <w:p w14:paraId="022E98B7" w14:textId="77777777" w:rsidR="009C55F6" w:rsidRPr="001E5782" w:rsidRDefault="009C55F6" w:rsidP="001E5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5782">
        <w:rPr>
          <w:rFonts w:ascii="Times New Roman" w:hAnsi="Times New Roman" w:cs="Times New Roman"/>
          <w:b/>
          <w:bCs/>
          <w:sz w:val="24"/>
          <w:szCs w:val="24"/>
        </w:rPr>
        <w:t>SSC</w:t>
      </w:r>
    </w:p>
    <w:p w14:paraId="50A556FB" w14:textId="2B15F6F1" w:rsidR="009C55F6" w:rsidRPr="009C55F6" w:rsidRDefault="00EC1C75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City International School, CBSE Board</w:t>
      </w:r>
    </w:p>
    <w:p w14:paraId="7206C55B" w14:textId="6831C494" w:rsidR="009C55F6" w:rsidRPr="009C55F6" w:rsidRDefault="00EC1C75" w:rsidP="009C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C55F6" w:rsidRPr="009C55F6">
        <w:rPr>
          <w:rFonts w:ascii="Times New Roman" w:hAnsi="Times New Roman" w:cs="Times New Roman"/>
          <w:sz w:val="24"/>
          <w:szCs w:val="24"/>
        </w:rPr>
        <w:t>58.60% | 2015</w:t>
      </w:r>
    </w:p>
    <w:p w14:paraId="5C3F8F2D" w14:textId="77777777" w:rsidR="00D10A96" w:rsidRPr="00DC1B52" w:rsidRDefault="00D10A96" w:rsidP="00D10A96"/>
    <w:p w14:paraId="261F70D6" w14:textId="1F388601" w:rsidR="00A772FA" w:rsidRPr="00A772FA" w:rsidRDefault="00A772FA" w:rsidP="00A772FA">
      <w:pPr>
        <w:pStyle w:val="Heading1"/>
        <w:rPr>
          <w:b/>
          <w:bCs/>
        </w:rPr>
      </w:pPr>
      <w:r w:rsidRPr="00A772FA">
        <w:rPr>
          <w:rStyle w:val="Heading1Char"/>
          <w:b/>
          <w:bCs/>
          <w:caps/>
        </w:rPr>
        <w:t>personal Details</w:t>
      </w:r>
    </w:p>
    <w:p w14:paraId="67B7C587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530DB08" wp14:editId="5E4F88DD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22ED6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84024E3" w14:textId="530623E4" w:rsidR="00A772FA" w:rsidRDefault="00A772FA" w:rsidP="00A772FA">
      <w:pPr>
        <w:rPr>
          <w:rFonts w:ascii="Times New Roman" w:hAnsi="Times New Roman" w:cs="Times New Roman"/>
          <w:sz w:val="24"/>
          <w:szCs w:val="24"/>
        </w:rPr>
      </w:pPr>
      <w:r w:rsidRPr="00F42553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8E7805">
        <w:rPr>
          <w:rFonts w:ascii="Times New Roman" w:hAnsi="Times New Roman" w:cs="Times New Roman"/>
          <w:sz w:val="24"/>
          <w:szCs w:val="24"/>
        </w:rPr>
        <w:t>: 28</w:t>
      </w:r>
      <w:r w:rsidRPr="008E78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7805">
        <w:rPr>
          <w:rFonts w:ascii="Times New Roman" w:hAnsi="Times New Roman" w:cs="Times New Roman"/>
          <w:sz w:val="24"/>
          <w:szCs w:val="24"/>
        </w:rPr>
        <w:t xml:space="preserve"> October 1999</w:t>
      </w:r>
    </w:p>
    <w:p w14:paraId="4FD41D50" w14:textId="77777777" w:rsidR="00A772FA" w:rsidRDefault="00A772FA" w:rsidP="00A772FA">
      <w:pPr>
        <w:rPr>
          <w:rFonts w:ascii="Times New Roman" w:hAnsi="Times New Roman" w:cs="Times New Roman"/>
          <w:sz w:val="24"/>
          <w:szCs w:val="24"/>
        </w:rPr>
      </w:pPr>
      <w:r w:rsidRPr="00F42553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E7805">
        <w:rPr>
          <w:rFonts w:ascii="Times New Roman" w:hAnsi="Times New Roman" w:cs="Times New Roman"/>
          <w:sz w:val="24"/>
          <w:szCs w:val="24"/>
        </w:rPr>
        <w:t xml:space="preserve">: Flt no 18, Avdhoot Apt, Balaji Nagar Pune-411043 </w:t>
      </w:r>
    </w:p>
    <w:p w14:paraId="2F00DFB9" w14:textId="77777777" w:rsidR="00855554" w:rsidRDefault="00855554" w:rsidP="00A772FA">
      <w:pPr>
        <w:rPr>
          <w:rFonts w:ascii="Times New Roman" w:hAnsi="Times New Roman" w:cs="Times New Roman"/>
          <w:sz w:val="24"/>
          <w:szCs w:val="24"/>
        </w:rPr>
      </w:pPr>
    </w:p>
    <w:p w14:paraId="6A636DE0" w14:textId="126CD6F4" w:rsidR="00855554" w:rsidRDefault="00855554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B14B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855554" w:rsidSect="0037307E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28633" w14:textId="77777777" w:rsidR="0098000B" w:rsidRDefault="0098000B">
      <w:r>
        <w:separator/>
      </w:r>
    </w:p>
  </w:endnote>
  <w:endnote w:type="continuationSeparator" w:id="0">
    <w:p w14:paraId="1DD2A48B" w14:textId="77777777" w:rsidR="0098000B" w:rsidRDefault="0098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464D1" w14:textId="77777777" w:rsidR="0098000B" w:rsidRDefault="0098000B">
      <w:r>
        <w:separator/>
      </w:r>
    </w:p>
  </w:footnote>
  <w:footnote w:type="continuationSeparator" w:id="0">
    <w:p w14:paraId="466534F8" w14:textId="77777777" w:rsidR="0098000B" w:rsidRDefault="0098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35C4"/>
    <w:multiLevelType w:val="hybridMultilevel"/>
    <w:tmpl w:val="7026CD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822D6C"/>
    <w:multiLevelType w:val="hybridMultilevel"/>
    <w:tmpl w:val="6F9E8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D6623"/>
    <w:multiLevelType w:val="hybridMultilevel"/>
    <w:tmpl w:val="3D86B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C0E9F"/>
    <w:multiLevelType w:val="hybridMultilevel"/>
    <w:tmpl w:val="54A47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5267A"/>
    <w:multiLevelType w:val="hybridMultilevel"/>
    <w:tmpl w:val="0CD6C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F3728"/>
    <w:multiLevelType w:val="hybridMultilevel"/>
    <w:tmpl w:val="19D45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8394D"/>
    <w:multiLevelType w:val="hybridMultilevel"/>
    <w:tmpl w:val="E8660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E25DB"/>
    <w:multiLevelType w:val="hybridMultilevel"/>
    <w:tmpl w:val="E9621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9245AB"/>
    <w:multiLevelType w:val="hybridMultilevel"/>
    <w:tmpl w:val="7DF0E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250FB"/>
    <w:multiLevelType w:val="hybridMultilevel"/>
    <w:tmpl w:val="E00C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8"/>
  </w:num>
  <w:num w:numId="12" w16cid:durableId="973682587">
    <w:abstractNumId w:val="19"/>
  </w:num>
  <w:num w:numId="13" w16cid:durableId="290981187">
    <w:abstractNumId w:val="20"/>
  </w:num>
  <w:num w:numId="14" w16cid:durableId="204876422">
    <w:abstractNumId w:val="10"/>
  </w:num>
  <w:num w:numId="15" w16cid:durableId="245959003">
    <w:abstractNumId w:val="13"/>
  </w:num>
  <w:num w:numId="16" w16cid:durableId="1482040221">
    <w:abstractNumId w:val="21"/>
  </w:num>
  <w:num w:numId="17" w16cid:durableId="1453865543">
    <w:abstractNumId w:val="22"/>
  </w:num>
  <w:num w:numId="18" w16cid:durableId="2027634103">
    <w:abstractNumId w:val="17"/>
  </w:num>
  <w:num w:numId="19" w16cid:durableId="707148583">
    <w:abstractNumId w:val="12"/>
  </w:num>
  <w:num w:numId="20" w16cid:durableId="292177447">
    <w:abstractNumId w:val="15"/>
  </w:num>
  <w:num w:numId="21" w16cid:durableId="268396792">
    <w:abstractNumId w:val="16"/>
  </w:num>
  <w:num w:numId="22" w16cid:durableId="1409814351">
    <w:abstractNumId w:val="11"/>
  </w:num>
  <w:num w:numId="23" w16cid:durableId="7941826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FA"/>
    <w:rsid w:val="00016A20"/>
    <w:rsid w:val="00017EE4"/>
    <w:rsid w:val="00021847"/>
    <w:rsid w:val="0003406D"/>
    <w:rsid w:val="000425C6"/>
    <w:rsid w:val="00044D31"/>
    <w:rsid w:val="00074316"/>
    <w:rsid w:val="00077115"/>
    <w:rsid w:val="000773EA"/>
    <w:rsid w:val="000A43C2"/>
    <w:rsid w:val="000A78C2"/>
    <w:rsid w:val="000C2088"/>
    <w:rsid w:val="000C5155"/>
    <w:rsid w:val="000D1B89"/>
    <w:rsid w:val="000D38C3"/>
    <w:rsid w:val="000D3B0A"/>
    <w:rsid w:val="000D48C6"/>
    <w:rsid w:val="000D4EE6"/>
    <w:rsid w:val="000E23B9"/>
    <w:rsid w:val="000E6AA4"/>
    <w:rsid w:val="000F1DC7"/>
    <w:rsid w:val="00122AA7"/>
    <w:rsid w:val="00151155"/>
    <w:rsid w:val="00165DAF"/>
    <w:rsid w:val="001764A6"/>
    <w:rsid w:val="00184D30"/>
    <w:rsid w:val="00192E2F"/>
    <w:rsid w:val="00194CCA"/>
    <w:rsid w:val="001C1671"/>
    <w:rsid w:val="001E5782"/>
    <w:rsid w:val="001F1ADE"/>
    <w:rsid w:val="001F2A92"/>
    <w:rsid w:val="001F4A24"/>
    <w:rsid w:val="001F75DB"/>
    <w:rsid w:val="0020288A"/>
    <w:rsid w:val="002117CE"/>
    <w:rsid w:val="002256D0"/>
    <w:rsid w:val="00244A03"/>
    <w:rsid w:val="002474A1"/>
    <w:rsid w:val="00251C7D"/>
    <w:rsid w:val="00254EBD"/>
    <w:rsid w:val="00277A50"/>
    <w:rsid w:val="00282FC8"/>
    <w:rsid w:val="00283C8C"/>
    <w:rsid w:val="0028502B"/>
    <w:rsid w:val="002A0482"/>
    <w:rsid w:val="002A2735"/>
    <w:rsid w:val="002C5F0D"/>
    <w:rsid w:val="002E51C3"/>
    <w:rsid w:val="002F47D4"/>
    <w:rsid w:val="00301C0E"/>
    <w:rsid w:val="003125BC"/>
    <w:rsid w:val="0031599B"/>
    <w:rsid w:val="00337C64"/>
    <w:rsid w:val="00355FC2"/>
    <w:rsid w:val="0036516F"/>
    <w:rsid w:val="0037307E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62EBF"/>
    <w:rsid w:val="00472504"/>
    <w:rsid w:val="00475147"/>
    <w:rsid w:val="00475E08"/>
    <w:rsid w:val="00490268"/>
    <w:rsid w:val="004C3892"/>
    <w:rsid w:val="004D407C"/>
    <w:rsid w:val="004E0E03"/>
    <w:rsid w:val="004E65F4"/>
    <w:rsid w:val="004F5F38"/>
    <w:rsid w:val="005054E1"/>
    <w:rsid w:val="005119C1"/>
    <w:rsid w:val="005133A9"/>
    <w:rsid w:val="00544307"/>
    <w:rsid w:val="005539B6"/>
    <w:rsid w:val="005624E8"/>
    <w:rsid w:val="005648FD"/>
    <w:rsid w:val="00577F75"/>
    <w:rsid w:val="005929CA"/>
    <w:rsid w:val="00595679"/>
    <w:rsid w:val="005B14B5"/>
    <w:rsid w:val="005B66F0"/>
    <w:rsid w:val="005B7925"/>
    <w:rsid w:val="005D4CD2"/>
    <w:rsid w:val="005E03E9"/>
    <w:rsid w:val="005F373F"/>
    <w:rsid w:val="005F3EB7"/>
    <w:rsid w:val="00612B5B"/>
    <w:rsid w:val="006175D0"/>
    <w:rsid w:val="00620956"/>
    <w:rsid w:val="00624CCE"/>
    <w:rsid w:val="00644BF1"/>
    <w:rsid w:val="0064555F"/>
    <w:rsid w:val="0067051D"/>
    <w:rsid w:val="0067346B"/>
    <w:rsid w:val="006B068C"/>
    <w:rsid w:val="006B33A7"/>
    <w:rsid w:val="006C54A4"/>
    <w:rsid w:val="006C7340"/>
    <w:rsid w:val="006D2B91"/>
    <w:rsid w:val="006D3B8E"/>
    <w:rsid w:val="006E01A2"/>
    <w:rsid w:val="006E1732"/>
    <w:rsid w:val="006E4636"/>
    <w:rsid w:val="006E61DE"/>
    <w:rsid w:val="0070669C"/>
    <w:rsid w:val="00712145"/>
    <w:rsid w:val="007126A0"/>
    <w:rsid w:val="007143C3"/>
    <w:rsid w:val="00726583"/>
    <w:rsid w:val="0073379B"/>
    <w:rsid w:val="00774A5C"/>
    <w:rsid w:val="00787BD0"/>
    <w:rsid w:val="00793C6A"/>
    <w:rsid w:val="007956E6"/>
    <w:rsid w:val="007B43F5"/>
    <w:rsid w:val="007C1CD3"/>
    <w:rsid w:val="007C261F"/>
    <w:rsid w:val="007C51D0"/>
    <w:rsid w:val="007C6D48"/>
    <w:rsid w:val="007D1908"/>
    <w:rsid w:val="007D73FB"/>
    <w:rsid w:val="007E43AF"/>
    <w:rsid w:val="007F145F"/>
    <w:rsid w:val="008221D2"/>
    <w:rsid w:val="00835A4C"/>
    <w:rsid w:val="00855554"/>
    <w:rsid w:val="008631C9"/>
    <w:rsid w:val="0086381A"/>
    <w:rsid w:val="008857B1"/>
    <w:rsid w:val="00891DF7"/>
    <w:rsid w:val="008929FF"/>
    <w:rsid w:val="008B2D0D"/>
    <w:rsid w:val="008D14B3"/>
    <w:rsid w:val="008E1F80"/>
    <w:rsid w:val="008E435B"/>
    <w:rsid w:val="0091372E"/>
    <w:rsid w:val="00936886"/>
    <w:rsid w:val="00942152"/>
    <w:rsid w:val="009719F3"/>
    <w:rsid w:val="00971A48"/>
    <w:rsid w:val="00972ECD"/>
    <w:rsid w:val="0098000B"/>
    <w:rsid w:val="009A4760"/>
    <w:rsid w:val="009C55E7"/>
    <w:rsid w:val="009C55F6"/>
    <w:rsid w:val="009F3760"/>
    <w:rsid w:val="00A00C1C"/>
    <w:rsid w:val="00A239BF"/>
    <w:rsid w:val="00A2444F"/>
    <w:rsid w:val="00A453A4"/>
    <w:rsid w:val="00A46867"/>
    <w:rsid w:val="00A537EA"/>
    <w:rsid w:val="00A772FA"/>
    <w:rsid w:val="00A82923"/>
    <w:rsid w:val="00AB55EE"/>
    <w:rsid w:val="00AB6CCF"/>
    <w:rsid w:val="00AC6978"/>
    <w:rsid w:val="00AE18D5"/>
    <w:rsid w:val="00AE5969"/>
    <w:rsid w:val="00AF24A8"/>
    <w:rsid w:val="00B0548E"/>
    <w:rsid w:val="00B06F91"/>
    <w:rsid w:val="00B33C46"/>
    <w:rsid w:val="00B3639D"/>
    <w:rsid w:val="00B452A8"/>
    <w:rsid w:val="00B531E4"/>
    <w:rsid w:val="00B550F6"/>
    <w:rsid w:val="00B61032"/>
    <w:rsid w:val="00B705FB"/>
    <w:rsid w:val="00BA0F62"/>
    <w:rsid w:val="00BB0D3D"/>
    <w:rsid w:val="00BC195E"/>
    <w:rsid w:val="00BD5B36"/>
    <w:rsid w:val="00BE5218"/>
    <w:rsid w:val="00C056DC"/>
    <w:rsid w:val="00C2399A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15579"/>
    <w:rsid w:val="00D329C7"/>
    <w:rsid w:val="00D334C6"/>
    <w:rsid w:val="00D3586E"/>
    <w:rsid w:val="00D469F8"/>
    <w:rsid w:val="00D54540"/>
    <w:rsid w:val="00D67AC5"/>
    <w:rsid w:val="00D77989"/>
    <w:rsid w:val="00D816B0"/>
    <w:rsid w:val="00D929C3"/>
    <w:rsid w:val="00DB7951"/>
    <w:rsid w:val="00DC1B52"/>
    <w:rsid w:val="00DE2BD0"/>
    <w:rsid w:val="00DE55F0"/>
    <w:rsid w:val="00DF055B"/>
    <w:rsid w:val="00E10969"/>
    <w:rsid w:val="00E1169E"/>
    <w:rsid w:val="00E2152F"/>
    <w:rsid w:val="00E36403"/>
    <w:rsid w:val="00E577A2"/>
    <w:rsid w:val="00E63101"/>
    <w:rsid w:val="00E6754F"/>
    <w:rsid w:val="00E90506"/>
    <w:rsid w:val="00E9367B"/>
    <w:rsid w:val="00EA1D08"/>
    <w:rsid w:val="00EB514D"/>
    <w:rsid w:val="00EC1C75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1EB6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DA0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7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rahul.kadam28109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735704995949BBB9B72F37F595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7165-FD6E-4933-95D7-266041F2629A}"/>
      </w:docPartPr>
      <w:docPartBody>
        <w:p w:rsidR="00DB24ED" w:rsidRDefault="00295C5C">
          <w:pPr>
            <w:pStyle w:val="38735704995949BBB9B72F37F5956126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ED"/>
    <w:rsid w:val="001308A9"/>
    <w:rsid w:val="00295C5C"/>
    <w:rsid w:val="008D6151"/>
    <w:rsid w:val="00A00C1C"/>
    <w:rsid w:val="00AC5CA3"/>
    <w:rsid w:val="00B10101"/>
    <w:rsid w:val="00B452A8"/>
    <w:rsid w:val="00D422F0"/>
    <w:rsid w:val="00DB24ED"/>
    <w:rsid w:val="00E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735704995949BBB9B72F37F5956126">
    <w:name w:val="38735704995949BBB9B72F37F5956126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2024-02-05T15:49:00Z</dcterms:created>
  <dcterms:modified xsi:type="dcterms:W3CDTF">2024-06-01T16:16:00Z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